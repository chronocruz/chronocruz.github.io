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ECB2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3D3E0017" wp14:editId="0E963F3C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A483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131" w:type="pct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75"/>
        <w:gridCol w:w="737"/>
        <w:gridCol w:w="2681"/>
        <w:gridCol w:w="3690"/>
      </w:tblGrid>
      <w:tr w:rsidR="00CF2BE7" w:rsidRPr="00020BEB" w14:paraId="31EB05AD" w14:textId="77777777" w:rsidTr="00FE3B00">
        <w:trPr>
          <w:trHeight w:val="2711"/>
        </w:trPr>
        <w:tc>
          <w:tcPr>
            <w:tcW w:w="3976" w:type="dxa"/>
            <w:vMerge w:val="restart"/>
          </w:tcPr>
          <w:p w14:paraId="16511F24" w14:textId="77777777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BC1AE4E31CC84D88A71E7FE7C427F0C3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41245D94" w14:textId="77777777" w:rsidR="00CF2BE7" w:rsidRDefault="00CF2BE7" w:rsidP="003F1D3E"/>
          <w:p w14:paraId="2B26C4C4" w14:textId="77777777" w:rsidR="003F1D3E" w:rsidRPr="003F1D3E" w:rsidRDefault="00000000" w:rsidP="003F1D3E">
            <w:pPr>
              <w:rPr>
                <w:color w:val="auto"/>
                <w:szCs w:val="20"/>
              </w:rPr>
            </w:pPr>
            <w:sdt>
              <w:sdtPr>
                <w:id w:val="1134839474"/>
                <w:placeholder>
                  <w:docPart w:val="4DA9B0308621446C8A64A1D5EE956D7E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rPr>
                    <w:color w:val="auto"/>
                    <w:szCs w:val="20"/>
                  </w:rPr>
                  <w:t>To obtain a challenging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 xml:space="preserve">UI/UX Designer position 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where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my creativity,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problem-solving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skills,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experience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in designing engaging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user-friendly interface</w:t>
                </w:r>
                <w:r w:rsidR="003F1D3E">
                  <w:rPr>
                    <w:color w:val="auto"/>
                    <w:szCs w:val="20"/>
                  </w:rPr>
                  <w:t>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can be utilized to enhance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user experiences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drive business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objectives.</w:t>
                </w:r>
              </w:sdtContent>
            </w:sdt>
            <w:r w:rsidR="00771A46">
              <w:t xml:space="preserve"> </w:t>
            </w:r>
          </w:p>
          <w:p w14:paraId="0957706B" w14:textId="77777777" w:rsidR="00CF2BE7" w:rsidRPr="00EF0E02" w:rsidRDefault="00CF2BE7" w:rsidP="000968D6"/>
        </w:tc>
        <w:tc>
          <w:tcPr>
            <w:tcW w:w="737" w:type="dxa"/>
            <w:vMerge w:val="restart"/>
          </w:tcPr>
          <w:p w14:paraId="7A806AD8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B8FE698" w14:textId="142A279E" w:rsidR="00CF2BE7" w:rsidRPr="00771A46" w:rsidRDefault="001A0714" w:rsidP="00B86C53">
            <w:pPr>
              <w:pStyle w:val="Title"/>
              <w:rPr>
                <w:szCs w:val="96"/>
                <w:lang w:val="de-DE"/>
              </w:rPr>
            </w:pPr>
            <w:r>
              <w:t>Kartikey Sharma</w:t>
            </w:r>
          </w:p>
          <w:p w14:paraId="4A8E0E17" w14:textId="3D6C09C5" w:rsidR="00CF2BE7" w:rsidRPr="00020BEB" w:rsidRDefault="001A0714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Information Security Engineer</w:t>
            </w:r>
          </w:p>
          <w:p w14:paraId="46BF5D06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66092C3" w14:textId="29B24C5E" w:rsidR="00CF2BE7" w:rsidRPr="00EF0E02" w:rsidRDefault="001A0714" w:rsidP="00850571">
            <w:r>
              <w:t>4 years of experience in network administration and cyber security. Seeking to apply technical skills, analytical abilities, and problem-solving skills to a senior information security engineer position at a prestigious company.</w:t>
            </w:r>
          </w:p>
        </w:tc>
      </w:tr>
      <w:tr w:rsidR="00CF2BE7" w:rsidRPr="00020BEB" w14:paraId="43AE7479" w14:textId="77777777" w:rsidTr="00FE3B00">
        <w:trPr>
          <w:trHeight w:val="90"/>
        </w:trPr>
        <w:tc>
          <w:tcPr>
            <w:tcW w:w="3976" w:type="dxa"/>
            <w:vMerge/>
          </w:tcPr>
          <w:p w14:paraId="2045989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8FB8B0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55128CC0" w14:textId="77777777" w:rsidR="00CF2BE7" w:rsidRPr="00AD590F" w:rsidRDefault="00CF2BE7" w:rsidP="00F46F61"/>
        </w:tc>
      </w:tr>
      <w:tr w:rsidR="00CF2BE7" w:rsidRPr="00020BEB" w14:paraId="4CB8FDA4" w14:textId="77777777" w:rsidTr="00FE3B00">
        <w:trPr>
          <w:trHeight w:val="432"/>
        </w:trPr>
        <w:tc>
          <w:tcPr>
            <w:tcW w:w="3976" w:type="dxa"/>
            <w:vMerge w:val="restart"/>
          </w:tcPr>
          <w:p w14:paraId="0799C5D3" w14:textId="77777777" w:rsidR="00CF2BE7" w:rsidRDefault="00CF2BE7" w:rsidP="003F1D3E"/>
          <w:p w14:paraId="3146DA4A" w14:textId="77777777" w:rsidR="00CF2BE7" w:rsidRPr="00771A46" w:rsidRDefault="00000000" w:rsidP="00771A46">
            <w:pPr>
              <w:pStyle w:val="Heading1"/>
            </w:pPr>
            <w:sdt>
              <w:sdtPr>
                <w:id w:val="-1704474398"/>
                <w:placeholder>
                  <w:docPart w:val="5C865DD8522C4D02AD096436CBEA2458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063109ED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22566FB0" w14:textId="500202EB" w:rsidR="00CF2BE7" w:rsidRPr="003F1D3E" w:rsidRDefault="00FE3B00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chronocruz@outlook.com</w:t>
            </w:r>
          </w:p>
          <w:p w14:paraId="69077B51" w14:textId="4BFDAED4" w:rsidR="003F1D3E" w:rsidRPr="003F1D3E" w:rsidRDefault="00FE3B00" w:rsidP="00771A46">
            <w:pPr>
              <w:pStyle w:val="ListBullet"/>
            </w:pPr>
            <w:hyperlink r:id="rId8" w:history="1">
              <w:r w:rsidRPr="00FE3B00">
                <w:rPr>
                  <w:rStyle w:val="Hyperlink"/>
                  <w:noProof/>
                  <w:lang w:val="it-IT"/>
                </w:rPr>
                <w:t>LinkedIn</w:t>
              </w:r>
            </w:hyperlink>
          </w:p>
          <w:p w14:paraId="5F12BE19" w14:textId="32BA86D3" w:rsidR="003F1D3E" w:rsidRPr="003F1D3E" w:rsidRDefault="00FE3B00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353-899706832</w:t>
            </w:r>
          </w:p>
          <w:p w14:paraId="24DE743F" w14:textId="624CF05D" w:rsidR="00CF2BE7" w:rsidRPr="00FE3B00" w:rsidRDefault="00FE3B00" w:rsidP="008770FA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Dublin, Ireland</w:t>
            </w:r>
          </w:p>
          <w:p w14:paraId="75ED67E7" w14:textId="77777777" w:rsidR="008770FA" w:rsidRDefault="008770FA" w:rsidP="00CF2BE7">
            <w:pPr>
              <w:pStyle w:val="Heading1"/>
            </w:pPr>
          </w:p>
          <w:p w14:paraId="2FB7FD95" w14:textId="77777777" w:rsidR="008770FA" w:rsidRDefault="008770FA" w:rsidP="00CF2BE7">
            <w:pPr>
              <w:pStyle w:val="Heading1"/>
            </w:pPr>
          </w:p>
          <w:p w14:paraId="40880FED" w14:textId="77777777" w:rsidR="00CF2BE7" w:rsidRPr="00C822BF" w:rsidRDefault="00000000" w:rsidP="00CF2BE7">
            <w:pPr>
              <w:pStyle w:val="Heading1"/>
            </w:pPr>
            <w:sdt>
              <w:sdtPr>
                <w:id w:val="-1334530411"/>
                <w:placeholder>
                  <w:docPart w:val="4E4F04FEA296424AB37B610AE3A278F0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3ED7C5EC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76D0CBDE" w14:textId="30603E75" w:rsidR="00CF2BE7" w:rsidRPr="00771A46" w:rsidRDefault="00FE3B00" w:rsidP="00771A46">
            <w:pPr>
              <w:pStyle w:val="Heading2"/>
              <w:rPr>
                <w:rStyle w:val="NotBold"/>
              </w:rPr>
            </w:pPr>
            <w:r>
              <w:rPr>
                <w:rStyle w:val="NotBold"/>
              </w:rPr>
              <w:t>National College of Ireland</w:t>
            </w:r>
          </w:p>
          <w:p w14:paraId="4329FB62" w14:textId="033179E9" w:rsidR="00CF2BE7" w:rsidRPr="009B4B3C" w:rsidRDefault="00FE3B00" w:rsidP="00CF2BE7">
            <w:pPr>
              <w:rPr>
                <w:spacing w:val="20"/>
              </w:rPr>
            </w:pPr>
            <w:r>
              <w:rPr>
                <w:lang w:val="it-IT"/>
              </w:rPr>
              <w:t>MSc. Cyber Security</w:t>
            </w:r>
          </w:p>
          <w:p w14:paraId="505A3755" w14:textId="0AF2E556" w:rsidR="00FE3B00" w:rsidRDefault="00FE3B00" w:rsidP="00CF2BE7">
            <w:pPr>
              <w:rPr>
                <w:lang w:val="it-IT"/>
              </w:rPr>
            </w:pPr>
            <w:r>
              <w:rPr>
                <w:lang w:val="it-IT"/>
              </w:rPr>
              <w:t>2023 – 2024</w:t>
            </w:r>
          </w:p>
          <w:p w14:paraId="651BDAA5" w14:textId="77777777" w:rsidR="00FE3B00" w:rsidRDefault="00FE3B00" w:rsidP="00CF2BE7">
            <w:pPr>
              <w:rPr>
                <w:lang w:val="it-IT"/>
              </w:rPr>
            </w:pPr>
          </w:p>
          <w:p w14:paraId="676A9709" w14:textId="640229CF" w:rsidR="00FE3B00" w:rsidRPr="00771A46" w:rsidRDefault="00FE3B00" w:rsidP="00FE3B00">
            <w:pPr>
              <w:pStyle w:val="Heading2"/>
              <w:rPr>
                <w:rStyle w:val="NotBold"/>
              </w:rPr>
            </w:pPr>
            <w:r>
              <w:rPr>
                <w:rStyle w:val="NotBold"/>
              </w:rPr>
              <w:t xml:space="preserve">Inderprastha Engineering </w:t>
            </w:r>
            <w:r>
              <w:rPr>
                <w:rStyle w:val="NotBold"/>
              </w:rPr>
              <w:t>College</w:t>
            </w:r>
          </w:p>
          <w:p w14:paraId="7F311D3E" w14:textId="00FEA202" w:rsidR="00FE3B00" w:rsidRPr="009B4B3C" w:rsidRDefault="00FE3B00" w:rsidP="00FE3B00">
            <w:pPr>
              <w:rPr>
                <w:spacing w:val="20"/>
              </w:rPr>
            </w:pPr>
            <w:r>
              <w:rPr>
                <w:lang w:val="it-IT"/>
              </w:rPr>
              <w:t>B.Tech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Computer Science &amp; Engineering</w:t>
            </w:r>
          </w:p>
          <w:p w14:paraId="0B408723" w14:textId="106F5A74" w:rsidR="00CF2BE7" w:rsidRDefault="00FE3B00" w:rsidP="008770FA">
            <w:pPr>
              <w:rPr>
                <w:lang w:val="it-IT"/>
              </w:rPr>
            </w:pPr>
            <w:r>
              <w:rPr>
                <w:lang w:val="it-IT"/>
              </w:rPr>
              <w:t>2013 – 2017</w:t>
            </w:r>
          </w:p>
          <w:p w14:paraId="458D0BBA" w14:textId="77777777" w:rsidR="008770FA" w:rsidRDefault="008770FA" w:rsidP="008770FA">
            <w:pPr>
              <w:rPr>
                <w:lang w:val="it-IT"/>
              </w:rPr>
            </w:pPr>
          </w:p>
          <w:p w14:paraId="4F07B962" w14:textId="0D4928D5" w:rsidR="00CF2BE7" w:rsidRDefault="00FE3B00" w:rsidP="008770FA">
            <w:pPr>
              <w:rPr>
                <w:lang w:val="it-IT"/>
              </w:rPr>
            </w:pPr>
            <w:r>
              <w:rPr>
                <w:lang w:val="it-IT"/>
              </w:rPr>
              <w:t>CEH v11</w:t>
            </w:r>
            <w:r w:rsidR="00A73587">
              <w:rPr>
                <w:lang w:val="it-IT"/>
              </w:rPr>
              <w:t xml:space="preserve"> | EC-Council</w:t>
            </w:r>
          </w:p>
          <w:p w14:paraId="77E648EC" w14:textId="0016569C" w:rsidR="00FE3B00" w:rsidRDefault="00FE3B00" w:rsidP="008770FA">
            <w:pPr>
              <w:rPr>
                <w:lang w:val="it-IT"/>
              </w:rPr>
            </w:pPr>
            <w:r>
              <w:rPr>
                <w:lang w:val="it-IT"/>
              </w:rPr>
              <w:t>2022</w:t>
            </w:r>
          </w:p>
          <w:p w14:paraId="765FC422" w14:textId="77777777" w:rsidR="00CF2BE7" w:rsidRDefault="00CF2BE7" w:rsidP="008770FA">
            <w:pPr>
              <w:rPr>
                <w:lang w:val="it-IT"/>
              </w:rPr>
            </w:pPr>
          </w:p>
          <w:p w14:paraId="52F43CE5" w14:textId="77777777" w:rsidR="00CF2BE7" w:rsidRPr="00C822BF" w:rsidRDefault="00000000" w:rsidP="00CF2BE7">
            <w:pPr>
              <w:pStyle w:val="Heading1"/>
            </w:pPr>
            <w:sdt>
              <w:sdtPr>
                <w:id w:val="1687565607"/>
                <w:placeholder>
                  <w:docPart w:val="FD8354250C814885808D479DCF9A0BF6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7ED0F06F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30A4CAF6" w14:textId="1C10747E" w:rsidR="00CF2BE7" w:rsidRPr="00771A46" w:rsidRDefault="00FE3B00" w:rsidP="00771A46">
            <w:pPr>
              <w:pStyle w:val="ListBullet"/>
            </w:pPr>
            <w:r>
              <w:t>Python, Java, C/C++, SQL</w:t>
            </w:r>
          </w:p>
          <w:p w14:paraId="3D0B03ED" w14:textId="5726AD46" w:rsidR="003F1D3E" w:rsidRPr="00771A46" w:rsidRDefault="00FE3B00" w:rsidP="00771A46">
            <w:pPr>
              <w:pStyle w:val="ListBullet"/>
            </w:pPr>
            <w:r>
              <w:t xml:space="preserve">Wireshark, Nmap, Metasploit, </w:t>
            </w:r>
            <w:proofErr w:type="spellStart"/>
            <w:r>
              <w:t>BurpSuite</w:t>
            </w:r>
            <w:proofErr w:type="spellEnd"/>
            <w:r>
              <w:t>, Nessus</w:t>
            </w:r>
          </w:p>
          <w:p w14:paraId="6AA27CA7" w14:textId="43031B8B" w:rsidR="003F1D3E" w:rsidRPr="00771A46" w:rsidRDefault="00FE3B00" w:rsidP="00771A46">
            <w:pPr>
              <w:pStyle w:val="ListBullet"/>
            </w:pPr>
            <w:r>
              <w:t>OWASP, NIST, ISO 27001</w:t>
            </w:r>
          </w:p>
          <w:p w14:paraId="7694FF89" w14:textId="3FD3F8FC" w:rsidR="00CF2BE7" w:rsidRPr="00CF2BE7" w:rsidRDefault="00FE3B00" w:rsidP="00771A46">
            <w:pPr>
              <w:pStyle w:val="ListBullet"/>
            </w:pPr>
            <w:r>
              <w:t>Penetration Testing, Vulnerability Management, Incident Response</w:t>
            </w:r>
          </w:p>
        </w:tc>
        <w:tc>
          <w:tcPr>
            <w:tcW w:w="737" w:type="dxa"/>
            <w:vMerge/>
          </w:tcPr>
          <w:p w14:paraId="4D1C280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4C39492C" w14:textId="77777777" w:rsidR="00CF2BE7" w:rsidRPr="00CA07A7" w:rsidRDefault="00CF2BE7" w:rsidP="00F46F61"/>
        </w:tc>
      </w:tr>
      <w:tr w:rsidR="00CF2BE7" w:rsidRPr="00020BEB" w14:paraId="4400B6BA" w14:textId="77777777" w:rsidTr="00FE3B00">
        <w:trPr>
          <w:trHeight w:val="3499"/>
        </w:trPr>
        <w:tc>
          <w:tcPr>
            <w:tcW w:w="3976" w:type="dxa"/>
            <w:vMerge/>
          </w:tcPr>
          <w:p w14:paraId="6FE7628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ABCC398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6A8682C" w14:textId="77777777" w:rsidR="00CF2BE7" w:rsidRPr="00020BEB" w:rsidRDefault="00000000" w:rsidP="00CF2BE7">
            <w:pPr>
              <w:pStyle w:val="Heading1"/>
            </w:pPr>
            <w:sdt>
              <w:sdtPr>
                <w:id w:val="1696962928"/>
                <w:placeholder>
                  <w:docPart w:val="AE0B388B7C264EA591B628CB8936AEBF"/>
                </w:placeholder>
                <w:temporary/>
                <w:showingPlcHdr/>
                <w15:appearance w15:val="hidden"/>
              </w:sdtPr>
              <w:sdtContent>
                <w:r w:rsidR="00CF2BE7" w:rsidRPr="00CF2BE7">
                  <w:t>Experience</w:t>
                </w:r>
              </w:sdtContent>
            </w:sdt>
          </w:p>
          <w:p w14:paraId="15B1448B" w14:textId="77777777" w:rsidR="00CF2BE7" w:rsidRDefault="00CF2BE7" w:rsidP="00CF2BE7"/>
          <w:p w14:paraId="4C9F32D5" w14:textId="1AACE914" w:rsidR="00CF2BE7" w:rsidRPr="00020BEB" w:rsidRDefault="001A0714" w:rsidP="00933EF6">
            <w:pPr>
              <w:pStyle w:val="Heading2"/>
            </w:pPr>
            <w:r>
              <w:t>Information Security Engineer</w:t>
            </w:r>
            <w:r w:rsidR="003F1D3E">
              <w:t xml:space="preserve"> </w:t>
            </w:r>
            <w:r>
              <w:rPr>
                <w:rStyle w:val="NotBold"/>
              </w:rPr>
              <w:t>Optum</w:t>
            </w:r>
          </w:p>
          <w:p w14:paraId="126DE0E9" w14:textId="76DFB8D6" w:rsidR="00CF2BE7" w:rsidRPr="00020BEB" w:rsidRDefault="001A0714" w:rsidP="00933EF6">
            <w:pPr>
              <w:pStyle w:val="Heading3"/>
              <w:rPr>
                <w:i/>
              </w:rPr>
            </w:pPr>
            <w:r>
              <w:t>June 2021 – December 2022</w:t>
            </w:r>
          </w:p>
          <w:p w14:paraId="254E35E6" w14:textId="3FC91A78" w:rsidR="00CF2BE7" w:rsidRDefault="001A0714" w:rsidP="001A071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 w:rsidRPr="001A0714">
              <w:rPr>
                <w:color w:val="auto"/>
                <w:szCs w:val="20"/>
              </w:rPr>
              <w:t xml:space="preserve">Conducted penetration testing and vulnerability assessment of web applications and network infrastructure, identifying and reporting security issues and </w:t>
            </w:r>
            <w:proofErr w:type="gramStart"/>
            <w:r w:rsidRPr="001A0714">
              <w:rPr>
                <w:color w:val="auto"/>
                <w:szCs w:val="20"/>
              </w:rPr>
              <w:t>recommendations</w:t>
            </w:r>
            <w:proofErr w:type="gramEnd"/>
          </w:p>
          <w:p w14:paraId="6B02FB0F" w14:textId="54B163B6" w:rsidR="001A0714" w:rsidRDefault="001A0714" w:rsidP="001A071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Implemented and maintained security policies, standards, and procedures in compliance with ISO 27001 </w:t>
            </w:r>
            <w:proofErr w:type="gramStart"/>
            <w:r>
              <w:rPr>
                <w:color w:val="auto"/>
                <w:szCs w:val="20"/>
              </w:rPr>
              <w:t>certification</w:t>
            </w:r>
            <w:proofErr w:type="gramEnd"/>
          </w:p>
          <w:p w14:paraId="48D1EB4B" w14:textId="77777777" w:rsidR="001A0714" w:rsidRDefault="001A0714" w:rsidP="001A071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Monitored and analyzed security logs and alerts using SIEM tools, responding to and resolving security incidents in a timely </w:t>
            </w:r>
            <w:proofErr w:type="gramStart"/>
            <w:r>
              <w:rPr>
                <w:color w:val="auto"/>
                <w:szCs w:val="20"/>
              </w:rPr>
              <w:t>manner</w:t>
            </w:r>
            <w:proofErr w:type="gramEnd"/>
          </w:p>
          <w:p w14:paraId="1C5A01B8" w14:textId="28628D8A" w:rsidR="001A0714" w:rsidRPr="001A0714" w:rsidRDefault="001A0714" w:rsidP="001A071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Developed and delivered security awareness training and education programs for employees and clients</w:t>
            </w:r>
          </w:p>
        </w:tc>
      </w:tr>
      <w:tr w:rsidR="00CF2BE7" w:rsidRPr="00020BEB" w14:paraId="5D1510D6" w14:textId="77777777" w:rsidTr="00FE3B00">
        <w:trPr>
          <w:trHeight w:val="80"/>
        </w:trPr>
        <w:tc>
          <w:tcPr>
            <w:tcW w:w="3976" w:type="dxa"/>
            <w:vMerge/>
          </w:tcPr>
          <w:p w14:paraId="6A6ED0F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85373F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493A0B7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5E898736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C0E5195" w14:textId="77777777" w:rsidTr="00FE3B00">
        <w:trPr>
          <w:trHeight w:val="235"/>
        </w:trPr>
        <w:tc>
          <w:tcPr>
            <w:tcW w:w="3976" w:type="dxa"/>
            <w:vMerge/>
          </w:tcPr>
          <w:p w14:paraId="0C33C30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8CCA80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E55C90A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24E877A6" w14:textId="77777777" w:rsidTr="00FE3B00">
        <w:trPr>
          <w:trHeight w:val="2187"/>
        </w:trPr>
        <w:tc>
          <w:tcPr>
            <w:tcW w:w="3976" w:type="dxa"/>
            <w:vMerge/>
          </w:tcPr>
          <w:p w14:paraId="2C5CAFE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AD3E9A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EB8B917" w14:textId="13062D27" w:rsidR="003F1D3E" w:rsidRPr="00020BEB" w:rsidRDefault="001A0714" w:rsidP="003F1D3E">
            <w:pPr>
              <w:pStyle w:val="Heading2"/>
            </w:pPr>
            <w:r>
              <w:t>Researcher</w:t>
            </w:r>
            <w:r w:rsidR="003F1D3E">
              <w:t xml:space="preserve"> </w:t>
            </w:r>
            <w:r>
              <w:rPr>
                <w:rStyle w:val="NotBold"/>
              </w:rPr>
              <w:t>DRDO, Ministry of defence</w:t>
            </w:r>
          </w:p>
          <w:p w14:paraId="7FA16B03" w14:textId="10F3DFE1" w:rsidR="003F1D3E" w:rsidRPr="00020BEB" w:rsidRDefault="001A0714" w:rsidP="003F1D3E">
            <w:pPr>
              <w:pStyle w:val="Heading3"/>
              <w:rPr>
                <w:i/>
              </w:rPr>
            </w:pPr>
            <w:r>
              <w:t>May 2018 – May 2020</w:t>
            </w:r>
          </w:p>
          <w:p w14:paraId="53B6D2DC" w14:textId="77777777" w:rsidR="00CF2BE7" w:rsidRDefault="001A0714" w:rsidP="001A0714">
            <w:pPr>
              <w:pStyle w:val="ListParagraph"/>
              <w:numPr>
                <w:ilvl w:val="0"/>
                <w:numId w:val="10"/>
              </w:numPr>
              <w:rPr>
                <w:color w:val="auto"/>
                <w:szCs w:val="20"/>
              </w:rPr>
            </w:pPr>
            <w:r w:rsidRPr="001A0714">
              <w:rPr>
                <w:color w:val="auto"/>
                <w:szCs w:val="20"/>
              </w:rPr>
              <w:t xml:space="preserve">Installed, configured and maintained network devices like servers, firewalls, routers, switches, and </w:t>
            </w:r>
            <w:proofErr w:type="gramStart"/>
            <w:r w:rsidRPr="001A0714">
              <w:rPr>
                <w:color w:val="auto"/>
                <w:szCs w:val="20"/>
              </w:rPr>
              <w:t>VPNs</w:t>
            </w:r>
            <w:proofErr w:type="gramEnd"/>
          </w:p>
          <w:p w14:paraId="702CB44D" w14:textId="77777777" w:rsidR="001A0714" w:rsidRDefault="001A0714" w:rsidP="001A0714">
            <w:pPr>
              <w:pStyle w:val="ListParagraph"/>
              <w:numPr>
                <w:ilvl w:val="0"/>
                <w:numId w:val="1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Performed network troubleshooting and optimization, ensuring high availability and performance of </w:t>
            </w:r>
            <w:proofErr w:type="gramStart"/>
            <w:r>
              <w:rPr>
                <w:color w:val="auto"/>
                <w:szCs w:val="20"/>
              </w:rPr>
              <w:t>HPCs</w:t>
            </w:r>
            <w:proofErr w:type="gramEnd"/>
          </w:p>
          <w:p w14:paraId="287E9231" w14:textId="77777777" w:rsidR="001A0714" w:rsidRDefault="001A0714" w:rsidP="001A0714">
            <w:pPr>
              <w:pStyle w:val="ListParagraph"/>
              <w:numPr>
                <w:ilvl w:val="0"/>
                <w:numId w:val="1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Managed network security by</w:t>
            </w:r>
            <w:r w:rsidR="00FE3B00">
              <w:rPr>
                <w:color w:val="auto"/>
                <w:szCs w:val="20"/>
              </w:rPr>
              <w:t xml:space="preserve"> applying patches, updates, backups, encryption, and access </w:t>
            </w:r>
            <w:proofErr w:type="gramStart"/>
            <w:r w:rsidR="00FE3B00">
              <w:rPr>
                <w:color w:val="auto"/>
                <w:szCs w:val="20"/>
              </w:rPr>
              <w:t>control</w:t>
            </w:r>
            <w:proofErr w:type="gramEnd"/>
          </w:p>
          <w:p w14:paraId="6E93531D" w14:textId="76D7EE6B" w:rsidR="00FE3B00" w:rsidRPr="001A0714" w:rsidRDefault="00FE3B00" w:rsidP="001A0714">
            <w:pPr>
              <w:pStyle w:val="ListParagraph"/>
              <w:numPr>
                <w:ilvl w:val="0"/>
                <w:numId w:val="1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Collaborated with IT team and vendors to support network projects and initiatives</w:t>
            </w:r>
          </w:p>
        </w:tc>
      </w:tr>
      <w:tr w:rsidR="003F1D3E" w:rsidRPr="00020BEB" w14:paraId="115E8053" w14:textId="77777777" w:rsidTr="00FE3B00">
        <w:trPr>
          <w:trHeight w:val="153"/>
        </w:trPr>
        <w:tc>
          <w:tcPr>
            <w:tcW w:w="3976" w:type="dxa"/>
            <w:vMerge/>
          </w:tcPr>
          <w:p w14:paraId="0542D561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00094F2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15EF648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131B176E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5F6A9110" w14:textId="77777777" w:rsidTr="00FE3B00">
        <w:trPr>
          <w:trHeight w:val="215"/>
        </w:trPr>
        <w:tc>
          <w:tcPr>
            <w:tcW w:w="3976" w:type="dxa"/>
            <w:vMerge/>
          </w:tcPr>
          <w:p w14:paraId="716DADD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7B2179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63F2491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4A436AE" w14:textId="77777777" w:rsidTr="00FE3B00">
        <w:trPr>
          <w:trHeight w:val="80"/>
        </w:trPr>
        <w:tc>
          <w:tcPr>
            <w:tcW w:w="3976" w:type="dxa"/>
            <w:vMerge/>
          </w:tcPr>
          <w:p w14:paraId="164BEA1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960D8B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36796B7" w14:textId="6D280D01" w:rsidR="00343C48" w:rsidRPr="00020BEB" w:rsidRDefault="00FE3B00" w:rsidP="00343C48">
            <w:pPr>
              <w:pStyle w:val="Heading2"/>
            </w:pPr>
            <w:r>
              <w:t>Computer Science Evangelist</w:t>
            </w:r>
            <w:r w:rsidR="00343C48">
              <w:t xml:space="preserve"> </w:t>
            </w:r>
            <w:r>
              <w:rPr>
                <w:rStyle w:val="NotBold"/>
              </w:rPr>
              <w:t>Volunteer</w:t>
            </w:r>
          </w:p>
          <w:p w14:paraId="080DAC0C" w14:textId="0440DEA6" w:rsidR="00343C48" w:rsidRPr="00020BEB" w:rsidRDefault="00FE3B00" w:rsidP="00343C48">
            <w:pPr>
              <w:pStyle w:val="Heading3"/>
              <w:rPr>
                <w:i/>
              </w:rPr>
            </w:pPr>
            <w:r>
              <w:t>January 2013 - Present</w:t>
            </w:r>
            <w:r w:rsidR="00343C48">
              <w:t xml:space="preserve"> </w:t>
            </w:r>
          </w:p>
          <w:p w14:paraId="0F8DF95E" w14:textId="66F36015" w:rsidR="00CF2BE7" w:rsidRPr="00343C48" w:rsidRDefault="00FE3B00" w:rsidP="00343C48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Constantly educating and driving community members in latest trends of cyber security and technology.</w:t>
            </w:r>
          </w:p>
        </w:tc>
      </w:tr>
    </w:tbl>
    <w:p w14:paraId="3AD29F82" w14:textId="77777777" w:rsidR="00871DB8" w:rsidRPr="00020BEB" w:rsidRDefault="00871DB8" w:rsidP="00FE3B00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C585" w14:textId="77777777" w:rsidR="008D6B48" w:rsidRDefault="008D6B48" w:rsidP="00AA35A8">
      <w:pPr>
        <w:spacing w:line="240" w:lineRule="auto"/>
      </w:pPr>
      <w:r>
        <w:separator/>
      </w:r>
    </w:p>
  </w:endnote>
  <w:endnote w:type="continuationSeparator" w:id="0">
    <w:p w14:paraId="60702A60" w14:textId="77777777" w:rsidR="008D6B48" w:rsidRDefault="008D6B48" w:rsidP="00AA35A8">
      <w:pPr>
        <w:spacing w:line="240" w:lineRule="auto"/>
      </w:pPr>
      <w:r>
        <w:continuationSeparator/>
      </w:r>
    </w:p>
  </w:endnote>
  <w:endnote w:type="continuationNotice" w:id="1">
    <w:p w14:paraId="5DABB145" w14:textId="77777777" w:rsidR="008D6B48" w:rsidRDefault="008D6B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2EB3" w14:textId="77777777" w:rsidR="008D6B48" w:rsidRDefault="008D6B48" w:rsidP="00AA35A8">
      <w:pPr>
        <w:spacing w:line="240" w:lineRule="auto"/>
      </w:pPr>
      <w:r>
        <w:separator/>
      </w:r>
    </w:p>
  </w:footnote>
  <w:footnote w:type="continuationSeparator" w:id="0">
    <w:p w14:paraId="23E6A0B1" w14:textId="77777777" w:rsidR="008D6B48" w:rsidRDefault="008D6B48" w:rsidP="00AA35A8">
      <w:pPr>
        <w:spacing w:line="240" w:lineRule="auto"/>
      </w:pPr>
      <w:r>
        <w:continuationSeparator/>
      </w:r>
    </w:p>
  </w:footnote>
  <w:footnote w:type="continuationNotice" w:id="1">
    <w:p w14:paraId="20056E1B" w14:textId="77777777" w:rsidR="008D6B48" w:rsidRDefault="008D6B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523E"/>
    <w:multiLevelType w:val="hybridMultilevel"/>
    <w:tmpl w:val="B2AC15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C389A"/>
    <w:multiLevelType w:val="hybridMultilevel"/>
    <w:tmpl w:val="6CEE80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9"/>
  </w:num>
  <w:num w:numId="3" w16cid:durableId="1774394388">
    <w:abstractNumId w:val="5"/>
  </w:num>
  <w:num w:numId="4" w16cid:durableId="2058429382">
    <w:abstractNumId w:val="6"/>
  </w:num>
  <w:num w:numId="5" w16cid:durableId="537013467">
    <w:abstractNumId w:val="4"/>
  </w:num>
  <w:num w:numId="6" w16cid:durableId="1832286735">
    <w:abstractNumId w:val="7"/>
  </w:num>
  <w:num w:numId="7" w16cid:durableId="909921174">
    <w:abstractNumId w:val="0"/>
  </w:num>
  <w:num w:numId="8" w16cid:durableId="1533300515">
    <w:abstractNumId w:val="8"/>
  </w:num>
  <w:num w:numId="9" w16cid:durableId="370541141">
    <w:abstractNumId w:val="3"/>
  </w:num>
  <w:num w:numId="10" w16cid:durableId="210626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14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A071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D6B48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805B1"/>
    <w:rsid w:val="009B4B3C"/>
    <w:rsid w:val="009B55A3"/>
    <w:rsid w:val="009D646A"/>
    <w:rsid w:val="00A365DA"/>
    <w:rsid w:val="00A633B0"/>
    <w:rsid w:val="00A73587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D56F7"/>
    <w:rsid w:val="00FD73C5"/>
    <w:rsid w:val="00FE3B00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8E3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E3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onocru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zk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AE4E31CC84D88A71E7FE7C427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0950-6128-4087-92CE-0554B20B7023}"/>
      </w:docPartPr>
      <w:docPartBody>
        <w:p w:rsidR="00000000" w:rsidRDefault="00000000">
          <w:pPr>
            <w:pStyle w:val="BC1AE4E31CC84D88A71E7FE7C427F0C3"/>
          </w:pPr>
          <w:r w:rsidRPr="005B0AD4">
            <w:t>Objective</w:t>
          </w:r>
        </w:p>
      </w:docPartBody>
    </w:docPart>
    <w:docPart>
      <w:docPartPr>
        <w:name w:val="4DA9B0308621446C8A64A1D5EE95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73ED-0C01-40A8-BAEC-86D68A16FF98}"/>
      </w:docPartPr>
      <w:docPartBody>
        <w:p w:rsidR="00000000" w:rsidRDefault="00000000">
          <w:pPr>
            <w:pStyle w:val="4DA9B0308621446C8A64A1D5EE956D7E"/>
          </w:pPr>
          <w:r w:rsidRPr="00020BEB">
            <w:rPr>
              <w:szCs w:val="20"/>
            </w:rPr>
            <w:t>To obtain a challenging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 xml:space="preserve">UI/UX Designer position 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where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my creativity,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problem-solving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skills,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experience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in designing engaging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user-friendly interface</w:t>
          </w:r>
          <w:r>
            <w:rPr>
              <w:szCs w:val="20"/>
            </w:rPr>
            <w:t>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can be utilized to enhance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user experiences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drive business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objectives.</w:t>
          </w:r>
        </w:p>
      </w:docPartBody>
    </w:docPart>
    <w:docPart>
      <w:docPartPr>
        <w:name w:val="5C865DD8522C4D02AD096436CBEA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DD98D-AB9A-4418-9C6A-1FB464851BA8}"/>
      </w:docPartPr>
      <w:docPartBody>
        <w:p w:rsidR="00000000" w:rsidRDefault="00000000">
          <w:pPr>
            <w:pStyle w:val="5C865DD8522C4D02AD096436CBEA2458"/>
          </w:pPr>
          <w:r w:rsidRPr="00771A46">
            <w:t>CONTACT</w:t>
          </w:r>
        </w:p>
      </w:docPartBody>
    </w:docPart>
    <w:docPart>
      <w:docPartPr>
        <w:name w:val="4E4F04FEA296424AB37B610AE3A27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F111-3EA9-4153-A205-C982A366ADAE}"/>
      </w:docPartPr>
      <w:docPartBody>
        <w:p w:rsidR="00000000" w:rsidRDefault="00000000">
          <w:pPr>
            <w:pStyle w:val="4E4F04FEA296424AB37B610AE3A278F0"/>
          </w:pPr>
          <w:r w:rsidRPr="00C822BF">
            <w:t>EDUCATION</w:t>
          </w:r>
        </w:p>
      </w:docPartBody>
    </w:docPart>
    <w:docPart>
      <w:docPartPr>
        <w:name w:val="FD8354250C814885808D479DCF9A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7D26-079E-4B03-9A7C-F50E6B997895}"/>
      </w:docPartPr>
      <w:docPartBody>
        <w:p w:rsidR="00000000" w:rsidRDefault="00000000">
          <w:pPr>
            <w:pStyle w:val="FD8354250C814885808D479DCF9A0BF6"/>
          </w:pPr>
          <w:r w:rsidRPr="00C822BF">
            <w:t>SKILLS</w:t>
          </w:r>
        </w:p>
      </w:docPartBody>
    </w:docPart>
    <w:docPart>
      <w:docPartPr>
        <w:name w:val="AE0B388B7C264EA591B628CB8936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06841-5861-4A9D-98BB-D1288351525E}"/>
      </w:docPartPr>
      <w:docPartBody>
        <w:p w:rsidR="00000000" w:rsidRDefault="00000000">
          <w:pPr>
            <w:pStyle w:val="AE0B388B7C264EA591B628CB8936AEBF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6"/>
    <w:rsid w:val="00B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AE4E31CC84D88A71E7FE7C427F0C3">
    <w:name w:val="BC1AE4E31CC84D88A71E7FE7C427F0C3"/>
  </w:style>
  <w:style w:type="paragraph" w:customStyle="1" w:styleId="4DA9B0308621446C8A64A1D5EE956D7E">
    <w:name w:val="4DA9B0308621446C8A64A1D5EE956D7E"/>
  </w:style>
  <w:style w:type="paragraph" w:customStyle="1" w:styleId="A5B647791B48433994E8B5B078AB128B">
    <w:name w:val="A5B647791B48433994E8B5B078AB128B"/>
  </w:style>
  <w:style w:type="paragraph" w:customStyle="1" w:styleId="042EB50387CD45ACA96C2D398D5AB547">
    <w:name w:val="042EB50387CD45ACA96C2D398D5AB547"/>
  </w:style>
  <w:style w:type="paragraph" w:customStyle="1" w:styleId="0454418AE3B34DF191429DC6F55A1E8B">
    <w:name w:val="0454418AE3B34DF191429DC6F55A1E8B"/>
  </w:style>
  <w:style w:type="paragraph" w:customStyle="1" w:styleId="5C865DD8522C4D02AD096436CBEA2458">
    <w:name w:val="5C865DD8522C4D02AD096436CBEA2458"/>
  </w:style>
  <w:style w:type="paragraph" w:customStyle="1" w:styleId="DA5BF04DCDD3430A93AE11354851058E">
    <w:name w:val="DA5BF04DCDD3430A93AE11354851058E"/>
  </w:style>
  <w:style w:type="paragraph" w:customStyle="1" w:styleId="6F72E6134CB543C3BFC9D010F28EE13F">
    <w:name w:val="6F72E6134CB543C3BFC9D010F28EE13F"/>
  </w:style>
  <w:style w:type="paragraph" w:customStyle="1" w:styleId="98454F7367504076BE8D10D03F65B3BE">
    <w:name w:val="98454F7367504076BE8D10D03F65B3BE"/>
  </w:style>
  <w:style w:type="paragraph" w:customStyle="1" w:styleId="57DC23929A674B5A88ADDACD80179079">
    <w:name w:val="57DC23929A674B5A88ADDACD80179079"/>
  </w:style>
  <w:style w:type="paragraph" w:customStyle="1" w:styleId="4E4F04FEA296424AB37B610AE3A278F0">
    <w:name w:val="4E4F04FEA296424AB37B610AE3A278F0"/>
  </w:style>
  <w:style w:type="character" w:customStyle="1" w:styleId="NotBold">
    <w:name w:val="Not Bold"/>
    <w:uiPriority w:val="1"/>
    <w:qFormat/>
    <w:rPr>
      <w:b/>
      <w:color w:val="auto"/>
    </w:rPr>
  </w:style>
  <w:style w:type="paragraph" w:customStyle="1" w:styleId="0858FFF91EFE46438A1DBB24A9994AE4">
    <w:name w:val="0858FFF91EFE46438A1DBB24A9994AE4"/>
  </w:style>
  <w:style w:type="paragraph" w:customStyle="1" w:styleId="265111C1E6CB4125B9D4601CD7E14159">
    <w:name w:val="265111C1E6CB4125B9D4601CD7E14159"/>
  </w:style>
  <w:style w:type="paragraph" w:customStyle="1" w:styleId="2110943DD27F4FF9AD4AA9B7DA770516">
    <w:name w:val="2110943DD27F4FF9AD4AA9B7DA770516"/>
  </w:style>
  <w:style w:type="paragraph" w:customStyle="1" w:styleId="FD8354250C814885808D479DCF9A0BF6">
    <w:name w:val="FD8354250C814885808D479DCF9A0BF6"/>
  </w:style>
  <w:style w:type="paragraph" w:customStyle="1" w:styleId="4D4906E6FF774B88AC9B8EB2DF9E3B74">
    <w:name w:val="4D4906E6FF774B88AC9B8EB2DF9E3B74"/>
  </w:style>
  <w:style w:type="paragraph" w:customStyle="1" w:styleId="953D8897CEA14577A4070F62BFD3B6C4">
    <w:name w:val="953D8897CEA14577A4070F62BFD3B6C4"/>
  </w:style>
  <w:style w:type="paragraph" w:customStyle="1" w:styleId="67E705A15AD949BD986E932F1CE5DFB9">
    <w:name w:val="67E705A15AD949BD986E932F1CE5DFB9"/>
  </w:style>
  <w:style w:type="paragraph" w:customStyle="1" w:styleId="E3290580206240A183AE21AC2CB63ECF">
    <w:name w:val="E3290580206240A183AE21AC2CB63ECF"/>
  </w:style>
  <w:style w:type="paragraph" w:customStyle="1" w:styleId="AE0B388B7C264EA591B628CB8936AEBF">
    <w:name w:val="AE0B388B7C264EA591B628CB8936AEBF"/>
  </w:style>
  <w:style w:type="paragraph" w:customStyle="1" w:styleId="179C7BDCDEF64595AD1E79EA38F953FE">
    <w:name w:val="179C7BDCDEF64595AD1E79EA38F953FE"/>
  </w:style>
  <w:style w:type="paragraph" w:customStyle="1" w:styleId="F4554F471B0E4AD7B8D59913C1E948F2">
    <w:name w:val="F4554F471B0E4AD7B8D59913C1E948F2"/>
  </w:style>
  <w:style w:type="paragraph" w:customStyle="1" w:styleId="20236DEEF1134EA7AEAFEFE700B2ECD9">
    <w:name w:val="20236DEEF1134EA7AEAFEFE700B2ECD9"/>
  </w:style>
  <w:style w:type="paragraph" w:customStyle="1" w:styleId="41C28B5F8F8042B883876817914478AC">
    <w:name w:val="41C28B5F8F8042B883876817914478AC"/>
  </w:style>
  <w:style w:type="paragraph" w:customStyle="1" w:styleId="FDA281346A2240E6B19C569DB8DE3AE1">
    <w:name w:val="FDA281346A2240E6B19C569DB8DE3AE1"/>
  </w:style>
  <w:style w:type="paragraph" w:customStyle="1" w:styleId="EAD196C3FE5843B283014F6C7A36A4B3">
    <w:name w:val="EAD196C3FE5843B283014F6C7A36A4B3"/>
  </w:style>
  <w:style w:type="paragraph" w:customStyle="1" w:styleId="346BD9ECDCA94A5982AFB364083A96BE">
    <w:name w:val="346BD9ECDCA94A5982AFB364083A96BE"/>
  </w:style>
  <w:style w:type="paragraph" w:customStyle="1" w:styleId="7A42800AFB554FAC985C82DF9B50CAD1">
    <w:name w:val="7A42800AFB554FAC985C82DF9B50CAD1"/>
  </w:style>
  <w:style w:type="paragraph" w:customStyle="1" w:styleId="1FB564006480487DB2724D811A456836">
    <w:name w:val="1FB564006480487DB2724D811A456836"/>
  </w:style>
  <w:style w:type="paragraph" w:customStyle="1" w:styleId="DC3A5DF4E75D4F52AD348A7DAD097938">
    <w:name w:val="DC3A5DF4E75D4F52AD348A7DAD097938"/>
  </w:style>
  <w:style w:type="paragraph" w:customStyle="1" w:styleId="CD192DE9A28244CE89C94AFCBDD26D0C">
    <w:name w:val="CD192DE9A28244CE89C94AFCBDD26D0C"/>
  </w:style>
  <w:style w:type="paragraph" w:customStyle="1" w:styleId="A110126DF9FD4B49AB10DB1298A16D87">
    <w:name w:val="A110126DF9FD4B49AB10DB1298A16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2023-05-08T20:18:00Z</dcterms:created>
  <dcterms:modified xsi:type="dcterms:W3CDTF">2023-05-08T20:41:00Z</dcterms:modified>
</cp:coreProperties>
</file>